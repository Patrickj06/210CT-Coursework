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A5" w:rsidRDefault="00B37E99">
      <w:pPr>
        <w:rPr>
          <w:rFonts w:asciiTheme="minorHAnsi" w:hAnsiTheme="minorHAnsi" w:cstheme="minorHAnsi"/>
        </w:rPr>
      </w:pPr>
      <w:r w:rsidRPr="00B37E99">
        <w:rPr>
          <w:rFonts w:asciiTheme="minorHAnsi" w:hAnsiTheme="minorHAnsi" w:cstheme="minorHAnsi"/>
        </w:rPr>
        <w:t>ADDITION (</w:t>
      </w:r>
      <w:proofErr w:type="spellStart"/>
      <w:r>
        <w:rPr>
          <w:rFonts w:asciiTheme="minorHAnsi" w:hAnsiTheme="minorHAnsi" w:cstheme="minorHAnsi"/>
        </w:rPr>
        <w:t>N</w:t>
      </w:r>
      <w:proofErr w:type="gramStart"/>
      <w:r>
        <w:rPr>
          <w:rFonts w:asciiTheme="minorHAnsi" w:hAnsiTheme="minorHAnsi" w:cstheme="minorHAnsi"/>
        </w:rPr>
        <w:t>,</w:t>
      </w:r>
      <w:r w:rsidRPr="00B37E99">
        <w:rPr>
          <w:rFonts w:asciiTheme="minorHAnsi" w:hAnsiTheme="minorHAnsi" w:cstheme="minorHAnsi"/>
        </w:rPr>
        <w:t>MatrixA</w:t>
      </w:r>
      <w:proofErr w:type="spellEnd"/>
      <w:proofErr w:type="gramEnd"/>
      <w:r w:rsidRPr="00B37E99">
        <w:rPr>
          <w:rFonts w:asciiTheme="minorHAnsi" w:hAnsiTheme="minorHAnsi" w:cstheme="minorHAnsi"/>
        </w:rPr>
        <w:t xml:space="preserve">, </w:t>
      </w:r>
      <w:proofErr w:type="spellStart"/>
      <w:r w:rsidRPr="00B37E99">
        <w:rPr>
          <w:rFonts w:asciiTheme="minorHAnsi" w:hAnsiTheme="minorHAnsi" w:cstheme="minorHAnsi"/>
        </w:rPr>
        <w:t>MatrixB</w:t>
      </w:r>
      <w:proofErr w:type="spellEnd"/>
      <w:r w:rsidRPr="00B37E99">
        <w:rPr>
          <w:rFonts w:asciiTheme="minorHAnsi" w:hAnsiTheme="minorHAnsi" w:cstheme="minorHAnsi"/>
        </w:rPr>
        <w:t>)</w:t>
      </w:r>
    </w:p>
    <w:p w:rsidR="00B37E99" w:rsidRDefault="00B37E9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  <w:t xml:space="preserve">For I </w:t>
      </w:r>
      <w:r w:rsidR="009342FF"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 w:rsidR="009342FF">
        <w:rPr>
          <w:rFonts w:asciiTheme="minorHAnsi" w:hAnsiTheme="minorHAnsi" w:cstheme="minorHAnsi"/>
          <w:noProof/>
        </w:rPr>
        <w:t xml:space="preserve"> to N</w:t>
      </w:r>
    </w:p>
    <w:p w:rsidR="009342FF" w:rsidRDefault="009342FF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For J </w:t>
      </w:r>
      <w:r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>
        <w:rPr>
          <w:rFonts w:asciiTheme="minorHAnsi" w:hAnsiTheme="minorHAnsi" w:cstheme="minorHAnsi"/>
          <w:noProof/>
        </w:rPr>
        <w:t xml:space="preserve"> to N</w:t>
      </w:r>
    </w:p>
    <w:p w:rsidR="009342FF" w:rsidRDefault="009342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>MatrixC [i][j</w:t>
      </w:r>
      <w:r w:rsidR="006350A9">
        <w:rPr>
          <w:rFonts w:asciiTheme="minorHAnsi" w:hAnsiTheme="minorHAnsi" w:cstheme="minorHAnsi"/>
          <w:noProof/>
        </w:rPr>
        <w:t xml:space="preserve">] </w:t>
      </w:r>
      <w:r w:rsidR="006350A9" w:rsidRPr="006350A9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MatrixA [i][j] + MatrixB [i][j]</w:t>
      </w:r>
    </w:p>
    <w:p w:rsidR="009342FF" w:rsidRDefault="009342FF">
      <w:pPr>
        <w:rPr>
          <w:rFonts w:asciiTheme="minorHAnsi" w:hAnsiTheme="minorHAnsi" w:cstheme="minorHAnsi"/>
        </w:rPr>
      </w:pPr>
    </w:p>
    <w:p w:rsidR="009342FF" w:rsidRDefault="009342FF">
      <w:pPr>
        <w:rPr>
          <w:rFonts w:asciiTheme="minorHAnsi" w:hAnsiTheme="minorHAnsi" w:cstheme="minorHAnsi"/>
        </w:rPr>
      </w:pPr>
    </w:p>
    <w:p w:rsidR="009342FF" w:rsidRDefault="009342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SUBTRACTION (</w:t>
      </w:r>
      <w:proofErr w:type="spellStart"/>
      <w:r>
        <w:rPr>
          <w:rFonts w:asciiTheme="minorHAnsi" w:hAnsiTheme="minorHAnsi" w:cstheme="minorHAnsi"/>
        </w:rPr>
        <w:t>N</w:t>
      </w:r>
      <w:proofErr w:type="gramStart"/>
      <w:r>
        <w:rPr>
          <w:rFonts w:asciiTheme="minorHAnsi" w:hAnsiTheme="minorHAnsi" w:cstheme="minorHAnsi"/>
        </w:rPr>
        <w:t>,MatrixA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MatrixB</w:t>
      </w:r>
      <w:proofErr w:type="spellEnd"/>
      <w:r>
        <w:rPr>
          <w:rFonts w:asciiTheme="minorHAnsi" w:hAnsiTheme="minorHAnsi" w:cstheme="minorHAnsi"/>
        </w:rPr>
        <w:t>)</w:t>
      </w:r>
    </w:p>
    <w:p w:rsidR="009342FF" w:rsidRDefault="009342FF" w:rsidP="009342FF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  <w:t xml:space="preserve">For I </w:t>
      </w:r>
      <w:r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>
        <w:rPr>
          <w:rFonts w:asciiTheme="minorHAnsi" w:hAnsiTheme="minorHAnsi" w:cstheme="minorHAnsi"/>
          <w:noProof/>
        </w:rPr>
        <w:t xml:space="preserve"> to N</w:t>
      </w:r>
    </w:p>
    <w:p w:rsidR="009342FF" w:rsidRDefault="009342FF" w:rsidP="009342FF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For J </w:t>
      </w:r>
      <w:r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>
        <w:rPr>
          <w:rFonts w:asciiTheme="minorHAnsi" w:hAnsiTheme="minorHAnsi" w:cstheme="minorHAnsi"/>
          <w:noProof/>
        </w:rPr>
        <w:t xml:space="preserve"> to N</w:t>
      </w:r>
    </w:p>
    <w:p w:rsidR="009342FF" w:rsidRDefault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t>MatrixC [i][j</w:t>
      </w:r>
      <w:r w:rsidR="006350A9">
        <w:rPr>
          <w:rFonts w:asciiTheme="minorHAnsi" w:hAnsiTheme="minorHAnsi" w:cstheme="minorHAnsi"/>
          <w:noProof/>
        </w:rPr>
        <w:t xml:space="preserve">] </w:t>
      </w:r>
      <w:r w:rsidR="006350A9" w:rsidRPr="006350A9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MatrixA [i][j] - MatrixB [i][j]</w:t>
      </w:r>
    </w:p>
    <w:p w:rsidR="00217774" w:rsidRDefault="00217774">
      <w:pPr>
        <w:rPr>
          <w:rFonts w:asciiTheme="minorHAnsi" w:hAnsiTheme="minorHAnsi" w:cstheme="minorHAnsi"/>
          <w:noProof/>
        </w:rPr>
      </w:pPr>
      <w:bookmarkStart w:id="0" w:name="_GoBack"/>
      <w:bookmarkEnd w:id="0"/>
    </w:p>
    <w:p w:rsidR="00217774" w:rsidRDefault="002177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MULTIPLICATION(N,</w:t>
      </w:r>
      <w:r w:rsidRPr="00217774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MatrixA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MatrixB</w:t>
      </w:r>
      <w:proofErr w:type="spellEnd"/>
      <w:r>
        <w:rPr>
          <w:rFonts w:asciiTheme="minorHAnsi" w:hAnsiTheme="minorHAnsi" w:cstheme="minorHAnsi"/>
        </w:rPr>
        <w:t>)</w:t>
      </w:r>
    </w:p>
    <w:p w:rsidR="00217774" w:rsidRDefault="00217774" w:rsidP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  <w:t xml:space="preserve">For I </w:t>
      </w:r>
      <w:r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>
        <w:rPr>
          <w:rFonts w:asciiTheme="minorHAnsi" w:hAnsiTheme="minorHAnsi" w:cstheme="minorHAnsi"/>
          <w:noProof/>
        </w:rPr>
        <w:t xml:space="preserve"> to N</w:t>
      </w:r>
    </w:p>
    <w:p w:rsidR="00217774" w:rsidRDefault="00217774" w:rsidP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For J </w:t>
      </w:r>
      <w:r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>
        <w:rPr>
          <w:rFonts w:asciiTheme="minorHAnsi" w:hAnsiTheme="minorHAnsi" w:cstheme="minorHAnsi"/>
          <w:noProof/>
        </w:rPr>
        <w:t xml:space="preserve"> to N</w:t>
      </w:r>
    </w:p>
    <w:p w:rsidR="008B5D4C" w:rsidRDefault="008B5D4C" w:rsidP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Num </w:t>
      </w:r>
      <w:r w:rsidRPr="008B5D4C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0</w:t>
      </w:r>
    </w:p>
    <w:p w:rsidR="008B5D4C" w:rsidRDefault="008B5D4C" w:rsidP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For L </w:t>
      </w:r>
      <w:r w:rsidRPr="008B5D4C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0 to N</w:t>
      </w:r>
    </w:p>
    <w:p w:rsidR="00217774" w:rsidRDefault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B5D4C"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Num</w:t>
      </w:r>
      <w:proofErr w:type="spellEnd"/>
      <w:r>
        <w:rPr>
          <w:rFonts w:asciiTheme="minorHAnsi" w:hAnsiTheme="minorHAnsi" w:cstheme="minorHAnsi"/>
        </w:rPr>
        <w:t xml:space="preserve"> </w:t>
      </w:r>
      <w:r w:rsidRPr="00217774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</w:t>
      </w:r>
      <w:r w:rsidR="006350A9">
        <w:rPr>
          <w:rFonts w:asciiTheme="minorHAnsi" w:hAnsiTheme="minorHAnsi" w:cstheme="minorHAnsi"/>
          <w:noProof/>
        </w:rPr>
        <w:t>Num MatrixA [i][j] * MatrixB [j][i]</w:t>
      </w:r>
    </w:p>
    <w:p w:rsidR="008B5D4C" w:rsidRPr="00B37E99" w:rsidRDefault="008B5D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>MatrixC[i][j] = Num</w:t>
      </w:r>
    </w:p>
    <w:sectPr w:rsidR="008B5D4C" w:rsidRPr="00B37E9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99"/>
    <w:rsid w:val="00217774"/>
    <w:rsid w:val="003307A5"/>
    <w:rsid w:val="0044139E"/>
    <w:rsid w:val="006350A9"/>
    <w:rsid w:val="008B5D4C"/>
    <w:rsid w:val="009342FF"/>
    <w:rsid w:val="00B37E99"/>
    <w:rsid w:val="00D67FEC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B57D3-219A-487F-AF2C-AE1C0B84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303C4E18.dotm</Template>
  <TotalTime>114</TotalTime>
  <Pages>1</Pages>
  <Words>81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2</cp:revision>
  <dcterms:created xsi:type="dcterms:W3CDTF">2016-10-18T12:16:00Z</dcterms:created>
  <dcterms:modified xsi:type="dcterms:W3CDTF">2016-10-25T13:46:00Z</dcterms:modified>
</cp:coreProperties>
</file>