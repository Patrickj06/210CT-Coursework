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Pr="00CD53A0" w:rsidRDefault="00CD53A0">
      <w:pPr>
        <w:rPr>
          <w:rFonts w:asciiTheme="minorHAnsi" w:hAnsiTheme="minorHAnsi" w:cstheme="minorHAnsi"/>
        </w:rPr>
      </w:pPr>
      <w:r w:rsidRPr="00CD53A0">
        <w:rPr>
          <w:rFonts w:asciiTheme="minorHAnsi" w:hAnsiTheme="minorHAnsi" w:cstheme="minorHAnsi"/>
        </w:rPr>
        <w:t xml:space="preserve">Q1. </w:t>
      </w:r>
      <w:r w:rsidRPr="00CD53A0">
        <w:rPr>
          <w:rFonts w:asciiTheme="minorHAnsi" w:hAnsiTheme="minorHAnsi" w:cstheme="minorHAnsi"/>
        </w:rPr>
        <w:t>Write a function that randomly shuffles an array of integers and explain the rationale behind its implementation</w:t>
      </w:r>
    </w:p>
    <w:p w:rsidR="00CD53A0" w:rsidRDefault="00CD53A0">
      <w:r>
        <w:t xml:space="preserve"> </w:t>
      </w:r>
    </w:p>
    <w:p w:rsidR="00CD53A0" w:rsidRDefault="00CD53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 worst case the run time would be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 xml:space="preserve">n) because it will only fun for the amount of items in the list  </w:t>
      </w:r>
    </w:p>
    <w:p w:rsidR="00CD53A0" w:rsidRPr="00CD53A0" w:rsidRDefault="00CD53A0" w:rsidP="00CD53A0">
      <w:pPr>
        <w:rPr>
          <w:rFonts w:asciiTheme="minorHAnsi" w:hAnsiTheme="minorHAnsi" w:cstheme="minorHAnsi"/>
        </w:rPr>
      </w:pPr>
    </w:p>
    <w:p w:rsidR="00CD53A0" w:rsidRPr="00CD53A0" w:rsidRDefault="00CD53A0" w:rsidP="00CD53A0">
      <w:pPr>
        <w:rPr>
          <w:rFonts w:asciiTheme="minorHAnsi" w:hAnsiTheme="minorHAnsi" w:cstheme="minorHAnsi"/>
        </w:rPr>
      </w:pPr>
    </w:p>
    <w:p w:rsidR="00CD53A0" w:rsidRPr="00CD53A0" w:rsidRDefault="00CD53A0" w:rsidP="00CD53A0">
      <w:pPr>
        <w:rPr>
          <w:rFonts w:asciiTheme="minorHAnsi" w:hAnsiTheme="minorHAnsi" w:cstheme="minorHAnsi"/>
        </w:rPr>
      </w:pPr>
    </w:p>
    <w:p w:rsidR="00CD53A0" w:rsidRPr="00CD53A0" w:rsidRDefault="00CD53A0" w:rsidP="00CD53A0">
      <w:pPr>
        <w:rPr>
          <w:rFonts w:asciiTheme="minorHAnsi" w:hAnsiTheme="minorHAnsi" w:cstheme="minorHAnsi"/>
        </w:rPr>
      </w:pPr>
    </w:p>
    <w:p w:rsidR="00104D7B" w:rsidRDefault="00104D7B" w:rsidP="00CD53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FE4B7" wp14:editId="4E3609E9">
                <wp:simplePos x="0" y="0"/>
                <wp:positionH relativeFrom="column">
                  <wp:posOffset>3600450</wp:posOffset>
                </wp:positionH>
                <wp:positionV relativeFrom="paragraph">
                  <wp:posOffset>83185</wp:posOffset>
                </wp:positionV>
                <wp:extent cx="923925" cy="21336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3A0" w:rsidRPr="00104D7B" w:rsidRDefault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:rsidR="00CD53A0" w:rsidRPr="00104D7B" w:rsidRDefault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D53A0" w:rsidRPr="00104D7B" w:rsidRDefault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:rsidR="00CD53A0" w:rsidRPr="00104D7B" w:rsidRDefault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N+100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N+100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N+100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N+100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N+100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:rsidR="00CD53A0" w:rsidRPr="00104D7B" w:rsidRDefault="00CD53A0" w:rsidP="00CD53A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4D7B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:rsidR="00CD53A0" w:rsidRDefault="00CD53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FE4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6.55pt;width:72.75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" fillcolor="white [3212]" stroked="f" strokeweight=".5pt">
                <v:textbox>
                  <w:txbxContent>
                    <w:p w:rsidR="00CD53A0" w:rsidRPr="00104D7B" w:rsidRDefault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:rsidR="00CD53A0" w:rsidRPr="00104D7B" w:rsidRDefault="00CD53A0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CD53A0" w:rsidRPr="00104D7B" w:rsidRDefault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:rsidR="00CD53A0" w:rsidRPr="00104D7B" w:rsidRDefault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N+100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N+100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N+100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N+100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N+100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:rsidR="00CD53A0" w:rsidRPr="00104D7B" w:rsidRDefault="00CD53A0" w:rsidP="00CD53A0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04D7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:rsidR="00CD53A0" w:rsidRDefault="00CD53A0"/>
                  </w:txbxContent>
                </v:textbox>
              </v:shape>
            </w:pict>
          </mc:Fallback>
        </mc:AlternateContent>
      </w:r>
      <w:r w:rsidR="00CD53A0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724275" cy="2107628"/>
            <wp:effectExtent l="0" t="0" r="0" b="6985"/>
            <wp:wrapTight wrapText="bothSides">
              <wp:wrapPolygon edited="0">
                <wp:start x="0" y="0"/>
                <wp:lineTo x="0" y="21476"/>
                <wp:lineTo x="21434" y="21476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10581" r="42391" b="45079"/>
                    <a:stretch/>
                  </pic:blipFill>
                  <pic:spPr bwMode="auto">
                    <a:xfrm>
                      <a:off x="0" y="0"/>
                      <a:ext cx="3724275" cy="210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104D7B" w:rsidRPr="00104D7B" w:rsidRDefault="00104D7B" w:rsidP="00104D7B">
      <w:pPr>
        <w:rPr>
          <w:rFonts w:asciiTheme="minorHAnsi" w:hAnsiTheme="minorHAnsi" w:cstheme="minorHAnsi"/>
        </w:rPr>
      </w:pPr>
    </w:p>
    <w:p w:rsidR="00CD53A0" w:rsidRDefault="00104D7B" w:rsidP="00104D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5N + </w:t>
      </w:r>
      <w:proofErr w:type="gramStart"/>
      <w:r>
        <w:rPr>
          <w:rFonts w:asciiTheme="minorHAnsi" w:hAnsiTheme="minorHAnsi" w:cstheme="minorHAnsi"/>
        </w:rPr>
        <w:t>505  therefore</w:t>
      </w:r>
      <w:proofErr w:type="gramEnd"/>
      <w:r>
        <w:rPr>
          <w:rFonts w:asciiTheme="minorHAnsi" w:hAnsiTheme="minorHAnsi" w:cstheme="minorHAnsi"/>
        </w:rPr>
        <w:t xml:space="preserve"> the Big O notation for this algorithm would be O(n)</w:t>
      </w:r>
    </w:p>
    <w:p w:rsidR="00104D7B" w:rsidRDefault="00104D7B" w:rsidP="00104D7B">
      <w:pPr>
        <w:rPr>
          <w:rFonts w:asciiTheme="minorHAnsi" w:hAnsiTheme="minorHAnsi" w:cstheme="minorHAnsi"/>
        </w:rPr>
      </w:pPr>
    </w:p>
    <w:p w:rsidR="00104D7B" w:rsidRDefault="00104D7B" w:rsidP="00104D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</w:t>
      </w:r>
      <w:r w:rsidRPr="00104D7B">
        <w:rPr>
          <w:rFonts w:asciiTheme="minorHAnsi" w:hAnsiTheme="minorHAnsi" w:cstheme="minorHAnsi"/>
        </w:rPr>
        <w:t>Count the number of trailing 0s (number of 0s at the end of the number) in a factorial number</w:t>
      </w:r>
    </w:p>
    <w:p w:rsidR="00104D7B" w:rsidRPr="00104D7B" w:rsidRDefault="00104D7B" w:rsidP="00104D7B">
      <w:pPr>
        <w:rPr>
          <w:rFonts w:asciiTheme="minorHAnsi" w:hAnsiTheme="minorHAnsi" w:cstheme="minorHAnsi"/>
          <w:sz w:val="18"/>
        </w:rPr>
      </w:pPr>
      <w:bookmarkStart w:id="0" w:name="_GoBack"/>
      <w:bookmarkEnd w:id="0"/>
    </w:p>
    <w:sectPr w:rsidR="00104D7B" w:rsidRPr="00104D7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0"/>
    <w:rsid w:val="00104D7B"/>
    <w:rsid w:val="003307A5"/>
    <w:rsid w:val="00CD53A0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15A37-39C2-48EA-B1FA-68FFB45A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9D70835D.dotm</Template>
  <TotalTime>13</TotalTime>
  <Pages>1</Pages>
  <Words>75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1</cp:revision>
  <dcterms:created xsi:type="dcterms:W3CDTF">2016-10-18T12:02:00Z</dcterms:created>
  <dcterms:modified xsi:type="dcterms:W3CDTF">2016-10-18T12:15:00Z</dcterms:modified>
</cp:coreProperties>
</file>