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Default="00C304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PRIME_</w:t>
      </w:r>
      <w:proofErr w:type="gramStart"/>
      <w:r>
        <w:rPr>
          <w:rFonts w:asciiTheme="minorHAnsi" w:hAnsiTheme="minorHAnsi" w:cstheme="minorHAnsi"/>
        </w:rPr>
        <w:t>NUMBER(</w:t>
      </w:r>
      <w:proofErr w:type="spellStart"/>
      <w:proofErr w:type="gramEnd"/>
      <w:r>
        <w:rPr>
          <w:rFonts w:asciiTheme="minorHAnsi" w:hAnsiTheme="minorHAnsi" w:cstheme="minorHAnsi"/>
        </w:rPr>
        <w:t>n</w:t>
      </w:r>
      <w:r w:rsidR="00301762">
        <w:rPr>
          <w:rFonts w:asciiTheme="minorHAnsi" w:hAnsiTheme="minorHAnsi" w:cstheme="minorHAnsi"/>
        </w:rPr>
        <w:t>,test</w:t>
      </w:r>
      <w:proofErr w:type="spellEnd"/>
      <w:r w:rsidR="00993B21">
        <w:rPr>
          <w:rFonts w:asciiTheme="minorHAnsi" w:hAnsiTheme="minorHAnsi" w:cstheme="minorHAnsi"/>
        </w:rPr>
        <w:t>)</w:t>
      </w:r>
    </w:p>
    <w:p w:rsidR="00993B21" w:rsidRDefault="003017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 test</w:t>
      </w:r>
      <w:r w:rsidR="00993B21">
        <w:rPr>
          <w:rFonts w:asciiTheme="minorHAnsi" w:hAnsiTheme="minorHAnsi" w:cstheme="minorHAnsi"/>
        </w:rPr>
        <w:t xml:space="preserve"> = 1 then</w:t>
      </w:r>
    </w:p>
    <w:p w:rsidR="00993B21" w:rsidRDefault="00993B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True</w:t>
      </w:r>
    </w:p>
    <w:p w:rsidR="00993B21" w:rsidRDefault="00993B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</w:t>
      </w:r>
      <w:r w:rsidR="00301762">
        <w:rPr>
          <w:rFonts w:asciiTheme="minorHAnsi" w:hAnsiTheme="minorHAnsi" w:cstheme="minorHAnsi"/>
        </w:rPr>
        <w:t>n mod test</w:t>
      </w:r>
      <w:r>
        <w:rPr>
          <w:rFonts w:asciiTheme="minorHAnsi" w:hAnsiTheme="minorHAnsi" w:cstheme="minorHAnsi"/>
        </w:rPr>
        <w:t xml:space="preserve"> = 0 then</w:t>
      </w:r>
    </w:p>
    <w:p w:rsidR="00993B21" w:rsidRDefault="00993B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3040B">
        <w:rPr>
          <w:rFonts w:asciiTheme="minorHAnsi" w:hAnsiTheme="minorHAnsi" w:cstheme="minorHAnsi"/>
        </w:rPr>
        <w:t>Return False</w:t>
      </w:r>
    </w:p>
    <w:p w:rsidR="00C3040B" w:rsidRDefault="00C304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</w:t>
      </w:r>
      <w:r w:rsidR="00301762">
        <w:rPr>
          <w:rFonts w:asciiTheme="minorHAnsi" w:hAnsiTheme="minorHAnsi" w:cstheme="minorHAnsi"/>
        </w:rPr>
        <w:t>n mod test</w:t>
      </w:r>
      <w:r>
        <w:rPr>
          <w:rFonts w:asciiTheme="minorHAnsi" w:hAnsiTheme="minorHAnsi" w:cstheme="minorHAnsi"/>
        </w:rPr>
        <w:t xml:space="preserve"> ≠ 0 then</w:t>
      </w:r>
    </w:p>
    <w:p w:rsidR="00C3040B" w:rsidRPr="00993B21" w:rsidRDefault="00C304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r w:rsidR="00301762">
        <w:rPr>
          <w:rFonts w:asciiTheme="minorHAnsi" w:hAnsiTheme="minorHAnsi" w:cstheme="minorHAnsi"/>
        </w:rPr>
        <w:t>PRIME_NUMBER(n,test-1</w:t>
      </w:r>
      <w:r>
        <w:rPr>
          <w:rFonts w:asciiTheme="minorHAnsi" w:hAnsiTheme="minorHAnsi" w:cstheme="minorHAnsi"/>
        </w:rPr>
        <w:t>)</w:t>
      </w:r>
      <w:bookmarkStart w:id="0" w:name="_GoBack"/>
      <w:bookmarkEnd w:id="0"/>
    </w:p>
    <w:sectPr w:rsidR="00C3040B" w:rsidRPr="00993B21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21"/>
    <w:rsid w:val="00301762"/>
    <w:rsid w:val="003307A5"/>
    <w:rsid w:val="00993B21"/>
    <w:rsid w:val="00C3040B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516B7-A03A-4173-A192-8FE539C1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7C0CDEF2.dotm</Template>
  <TotalTime>26</TotalTime>
  <Pages>1</Pages>
  <Words>26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1</cp:revision>
  <dcterms:created xsi:type="dcterms:W3CDTF">2016-10-25T08:41:00Z</dcterms:created>
  <dcterms:modified xsi:type="dcterms:W3CDTF">2016-10-25T09:31:00Z</dcterms:modified>
</cp:coreProperties>
</file>