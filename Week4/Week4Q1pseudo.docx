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F2083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BINARY_</w:t>
      </w:r>
      <w:proofErr w:type="gramStart"/>
      <w:r>
        <w:rPr>
          <w:rFonts w:asciiTheme="minorHAnsi" w:hAnsiTheme="minorHAnsi" w:cstheme="minorHAnsi"/>
          <w:sz w:val="22"/>
        </w:rPr>
        <w:t>SEARCH(</w:t>
      </w:r>
      <w:proofErr w:type="spellStart"/>
      <w:proofErr w:type="gramEnd"/>
      <w:r>
        <w:rPr>
          <w:rFonts w:asciiTheme="minorHAnsi" w:hAnsiTheme="minorHAnsi" w:cstheme="minorHAnsi"/>
          <w:sz w:val="22"/>
        </w:rPr>
        <w:t>Array</w:t>
      </w:r>
      <w:r w:rsidR="00F61209">
        <w:rPr>
          <w:rFonts w:asciiTheme="minorHAnsi" w:hAnsiTheme="minorHAnsi" w:cstheme="minorHAnsi"/>
          <w:sz w:val="22"/>
        </w:rPr>
        <w:t>,high,low</w:t>
      </w:r>
      <w:proofErr w:type="spellEnd"/>
      <w:r w:rsidR="00F61209">
        <w:rPr>
          <w:rFonts w:asciiTheme="minorHAnsi" w:hAnsiTheme="minorHAnsi" w:cstheme="minorHAnsi"/>
          <w:sz w:val="22"/>
        </w:rPr>
        <w:t>)</w:t>
      </w:r>
    </w:p>
    <w:p w:rsidR="00F2083A" w:rsidRDefault="00F2083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List </w:t>
      </w:r>
      <w:r w:rsidRPr="00F2083A">
        <w:rPr>
          <w:rFonts w:asciiTheme="minorHAnsi" w:hAnsiTheme="minorHAnsi" w:cstheme="minorHAnsi"/>
          <w:noProof/>
          <w:sz w:val="22"/>
        </w:rPr>
        <w:sym w:font="Wingdings" w:char="F0DF"/>
      </w:r>
      <w:r>
        <w:rPr>
          <w:rFonts w:asciiTheme="minorHAnsi" w:hAnsiTheme="minorHAnsi" w:cstheme="minorHAnsi"/>
          <w:noProof/>
          <w:sz w:val="22"/>
        </w:rPr>
        <w:t xml:space="preserve"> Array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Mid </w:t>
      </w:r>
      <w:r w:rsidRPr="00F61209">
        <w:rPr>
          <w:rFonts w:asciiTheme="minorHAnsi" w:hAnsiTheme="minorHAnsi" w:cstheme="minorHAnsi"/>
          <w:noProof/>
          <w:sz w:val="22"/>
        </w:rPr>
        <w:sym w:font="Wingdings" w:char="F0DF"/>
      </w:r>
      <w:r>
        <w:rPr>
          <w:rFonts w:asciiTheme="minorHAnsi" w:hAnsiTheme="minorHAnsi" w:cstheme="minorHAnsi"/>
          <w:noProof/>
          <w:sz w:val="22"/>
        </w:rPr>
        <w:t xml:space="preserve"> (List[0] + (length(List)-1)) / 2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  <w:t>If Mid = high then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>Return False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  <w:t xml:space="preserve">If </w:t>
      </w:r>
      <w:r w:rsidR="00F2083A">
        <w:rPr>
          <w:rFonts w:asciiTheme="minorHAnsi" w:hAnsiTheme="minorHAnsi" w:cstheme="minorHAnsi"/>
          <w:noProof/>
          <w:sz w:val="22"/>
        </w:rPr>
        <w:t>(Mid &gt;= low) and (Mid &lt;= high</w:t>
      </w:r>
      <w:r>
        <w:rPr>
          <w:rFonts w:asciiTheme="minorHAnsi" w:hAnsiTheme="minorHAnsi" w:cstheme="minorHAnsi"/>
          <w:noProof/>
          <w:sz w:val="22"/>
        </w:rPr>
        <w:t>) then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>Return True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  <w:t xml:space="preserve">Else </w:t>
      </w:r>
    </w:p>
    <w:p w:rsidR="00F2083A" w:rsidRDefault="00F2083A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>If Mid &lt; low then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</w:r>
      <w:r w:rsidR="00F2083A"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 xml:space="preserve">newList </w:t>
      </w:r>
      <w:r w:rsidRPr="00F61209">
        <w:rPr>
          <w:rFonts w:asciiTheme="minorHAnsi" w:hAnsiTheme="minorHAnsi" w:cstheme="minorHAnsi"/>
          <w:noProof/>
          <w:sz w:val="22"/>
        </w:rPr>
        <w:sym w:font="Wingdings" w:char="F0DF"/>
      </w:r>
      <w:r w:rsidR="00F2083A">
        <w:rPr>
          <w:rFonts w:asciiTheme="minorHAnsi" w:hAnsiTheme="minorHAnsi" w:cstheme="minorHAnsi"/>
          <w:noProof/>
          <w:sz w:val="22"/>
        </w:rPr>
        <w:t xml:space="preserve"> List[Mid:]</w:t>
      </w:r>
    </w:p>
    <w:p w:rsidR="00F61209" w:rsidRDefault="00F61209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</w:r>
      <w:r w:rsidR="00F2083A"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>Return BINARY_SEARCH(</w:t>
      </w:r>
      <w:r w:rsidR="00F2083A">
        <w:rPr>
          <w:rFonts w:asciiTheme="minorHAnsi" w:hAnsiTheme="minorHAnsi" w:cstheme="minorHAnsi"/>
          <w:noProof/>
          <w:sz w:val="22"/>
        </w:rPr>
        <w:t>newList,high,low)</w:t>
      </w:r>
    </w:p>
    <w:p w:rsidR="00F2083A" w:rsidRDefault="00F2083A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 xml:space="preserve">Else </w:t>
      </w:r>
    </w:p>
    <w:p w:rsidR="00F2083A" w:rsidRDefault="00F2083A">
      <w:p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ab/>
        <w:t xml:space="preserve">newList </w:t>
      </w:r>
      <w:r w:rsidRPr="00F2083A">
        <w:rPr>
          <w:rFonts w:asciiTheme="minorHAnsi" w:hAnsiTheme="minorHAnsi" w:cstheme="minorHAnsi"/>
          <w:noProof/>
          <w:sz w:val="22"/>
        </w:rPr>
        <w:sym w:font="Wingdings" w:char="F0DF"/>
      </w:r>
      <w:r>
        <w:rPr>
          <w:rFonts w:asciiTheme="minorHAnsi" w:hAnsiTheme="minorHAnsi" w:cstheme="minorHAnsi"/>
          <w:noProof/>
          <w:sz w:val="22"/>
        </w:rPr>
        <w:t xml:space="preserve"> List[:Mid]</w:t>
      </w:r>
    </w:p>
    <w:p w:rsidR="00F2083A" w:rsidRPr="00F61209" w:rsidRDefault="00F2083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noProof/>
          <w:sz w:val="22"/>
        </w:rPr>
        <w:t>Return BINARY_SEARCH(newList,high,low)</w:t>
      </w:r>
      <w:bookmarkStart w:id="0" w:name="_GoBack"/>
      <w:bookmarkEnd w:id="0"/>
    </w:p>
    <w:sectPr w:rsidR="00F2083A" w:rsidRPr="00F6120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09"/>
    <w:rsid w:val="001D067F"/>
    <w:rsid w:val="003307A5"/>
    <w:rsid w:val="00F2083A"/>
    <w:rsid w:val="00F61209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3345-5DD2-45BF-8A3F-8B94E23B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C79E3529.dotm</Template>
  <TotalTime>51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1</cp:revision>
  <dcterms:created xsi:type="dcterms:W3CDTF">2016-11-01T09:06:00Z</dcterms:created>
  <dcterms:modified xsi:type="dcterms:W3CDTF">2016-11-01T09:57:00Z</dcterms:modified>
</cp:coreProperties>
</file>